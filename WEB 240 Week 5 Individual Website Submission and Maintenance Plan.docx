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6EE" w:rsidRDefault="00AD66EE" w:rsidP="00A75ED4">
      <w:pPr>
        <w:rPr>
          <w:rFonts w:hint="eastAsia"/>
          <w:lang w:eastAsia="zh-CN"/>
        </w:rPr>
      </w:pPr>
      <w:bookmarkStart w:id="0" w:name="_GoBack"/>
      <w:bookmarkEnd w:id="0"/>
    </w:p>
    <w:p w:rsidR="00A75ED4" w:rsidRDefault="00A75ED4" w:rsidP="00A75ED4">
      <w:pPr>
        <w:rPr>
          <w:rFonts w:hint="eastAsia"/>
          <w:lang w:eastAsia="zh-CN"/>
        </w:rPr>
      </w:pPr>
    </w:p>
    <w:p w:rsidR="00A75ED4" w:rsidRDefault="00A75ED4" w:rsidP="00A75ED4">
      <w:pPr>
        <w:rPr>
          <w:rFonts w:hint="eastAsia"/>
          <w:lang w:eastAsia="zh-CN"/>
        </w:rPr>
      </w:pPr>
      <w:hyperlink r:id="rId11" w:history="1">
        <w:r w:rsidRPr="005F45D7">
          <w:rPr>
            <w:rStyle w:val="Hyperlink"/>
            <w:lang w:eastAsia="zh-CN"/>
          </w:rPr>
          <w:t>https://1drv.ms/f/s!AsOHJXBOQfPimyCoVQcmXiOogRVa</w:t>
        </w:r>
      </w:hyperlink>
    </w:p>
    <w:p w:rsidR="00A75ED4" w:rsidRDefault="00A75ED4" w:rsidP="00A75ED4">
      <w:pPr>
        <w:rPr>
          <w:rFonts w:hint="eastAsia"/>
          <w:lang w:eastAsia="zh-CN"/>
        </w:rPr>
      </w:pPr>
    </w:p>
    <w:p w:rsidR="00A75ED4" w:rsidRPr="00A75ED4" w:rsidRDefault="00A75ED4" w:rsidP="00A75ED4">
      <w:pPr>
        <w:rPr>
          <w:rFonts w:hint="eastAsia"/>
          <w:lang w:eastAsia="zh-CN"/>
        </w:rPr>
      </w:pPr>
    </w:p>
    <w:sectPr w:rsidR="00A75ED4" w:rsidRPr="00A75ED4" w:rsidSect="00554119">
      <w:headerReference w:type="default" r:id="rId12"/>
      <w:headerReference w:type="first" r:id="rId13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559" w:rsidRDefault="009D1559">
      <w:r>
        <w:separator/>
      </w:r>
    </w:p>
  </w:endnote>
  <w:endnote w:type="continuationSeparator" w:id="0">
    <w:p w:rsidR="009D1559" w:rsidRDefault="009D1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559" w:rsidRDefault="009D1559">
      <w:r>
        <w:separator/>
      </w:r>
    </w:p>
  </w:footnote>
  <w:footnote w:type="continuationSeparator" w:id="0">
    <w:p w:rsidR="009D1559" w:rsidRDefault="009D1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AC2" w:rsidRDefault="006D6AC2" w:rsidP="001A25FD">
    <w:pPr>
      <w:pStyle w:val="Header"/>
      <w:tabs>
        <w:tab w:val="clear" w:pos="4320"/>
        <w:tab w:val="clear" w:pos="8640"/>
        <w:tab w:val="left" w:pos="8910"/>
      </w:tabs>
    </w:pPr>
    <w:r>
      <w:tab/>
      <w:t xml:space="preserve">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75ED4">
      <w:rPr>
        <w:rStyle w:val="PageNumber"/>
        <w:noProof/>
      </w:rPr>
      <w:t>2</w:t>
    </w:r>
    <w:r>
      <w:rPr>
        <w:rStyle w:val="PageNumber"/>
      </w:rPr>
      <w:fldChar w:fldCharType="end"/>
    </w:r>
  </w:p>
  <w:p w:rsidR="006D6AC2" w:rsidRPr="001D5854" w:rsidRDefault="006D6AC2" w:rsidP="00A661AE">
    <w:pPr>
      <w:pStyle w:val="Header"/>
      <w:tabs>
        <w:tab w:val="clear" w:pos="4320"/>
        <w:tab w:val="clear" w:pos="8640"/>
        <w:tab w:val="left" w:pos="75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AC2" w:rsidRDefault="006D6AC2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75ED4">
      <w:rPr>
        <w:noProof/>
      </w:rPr>
      <w:t>1</w:t>
    </w:r>
    <w:r>
      <w:rPr>
        <w:noProof/>
      </w:rPr>
      <w:fldChar w:fldCharType="end"/>
    </w:r>
  </w:p>
  <w:p w:rsidR="006D6AC2" w:rsidRDefault="006D6A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7360E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isplayBackgroundShap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03"/>
    <w:rsid w:val="00040B2A"/>
    <w:rsid w:val="0005557E"/>
    <w:rsid w:val="00083425"/>
    <w:rsid w:val="0009379D"/>
    <w:rsid w:val="000B51A7"/>
    <w:rsid w:val="000F00FC"/>
    <w:rsid w:val="00102B08"/>
    <w:rsid w:val="001079AC"/>
    <w:rsid w:val="00121CC4"/>
    <w:rsid w:val="001250FE"/>
    <w:rsid w:val="00171AEA"/>
    <w:rsid w:val="001A25FD"/>
    <w:rsid w:val="001B2579"/>
    <w:rsid w:val="001B4725"/>
    <w:rsid w:val="001B7801"/>
    <w:rsid w:val="001D5854"/>
    <w:rsid w:val="00200FC9"/>
    <w:rsid w:val="0025061F"/>
    <w:rsid w:val="002632BE"/>
    <w:rsid w:val="00276E8C"/>
    <w:rsid w:val="002871F7"/>
    <w:rsid w:val="002A184A"/>
    <w:rsid w:val="002B57B5"/>
    <w:rsid w:val="002C41E3"/>
    <w:rsid w:val="00315669"/>
    <w:rsid w:val="003548F1"/>
    <w:rsid w:val="003719EA"/>
    <w:rsid w:val="00377E73"/>
    <w:rsid w:val="00381C83"/>
    <w:rsid w:val="003A5BCC"/>
    <w:rsid w:val="00400A5A"/>
    <w:rsid w:val="00431A12"/>
    <w:rsid w:val="00470962"/>
    <w:rsid w:val="004858B6"/>
    <w:rsid w:val="004A4779"/>
    <w:rsid w:val="004D3014"/>
    <w:rsid w:val="004E30BA"/>
    <w:rsid w:val="00522471"/>
    <w:rsid w:val="0054081F"/>
    <w:rsid w:val="0054727E"/>
    <w:rsid w:val="0054791D"/>
    <w:rsid w:val="00554119"/>
    <w:rsid w:val="00567D9D"/>
    <w:rsid w:val="00572052"/>
    <w:rsid w:val="00572C79"/>
    <w:rsid w:val="005859A8"/>
    <w:rsid w:val="005935CF"/>
    <w:rsid w:val="005D0D05"/>
    <w:rsid w:val="005F6164"/>
    <w:rsid w:val="00603E15"/>
    <w:rsid w:val="00606782"/>
    <w:rsid w:val="00647853"/>
    <w:rsid w:val="00690B9E"/>
    <w:rsid w:val="00693A03"/>
    <w:rsid w:val="006D6AC2"/>
    <w:rsid w:val="006E3ECD"/>
    <w:rsid w:val="006F5309"/>
    <w:rsid w:val="00756DC0"/>
    <w:rsid w:val="007B79BD"/>
    <w:rsid w:val="007E726C"/>
    <w:rsid w:val="007F67EB"/>
    <w:rsid w:val="00867E55"/>
    <w:rsid w:val="008C453F"/>
    <w:rsid w:val="008E0031"/>
    <w:rsid w:val="009072BB"/>
    <w:rsid w:val="0094016F"/>
    <w:rsid w:val="00993550"/>
    <w:rsid w:val="009D1559"/>
    <w:rsid w:val="009D78F1"/>
    <w:rsid w:val="00A51600"/>
    <w:rsid w:val="00A5378C"/>
    <w:rsid w:val="00A661AE"/>
    <w:rsid w:val="00A75ED4"/>
    <w:rsid w:val="00AA7456"/>
    <w:rsid w:val="00AD66EE"/>
    <w:rsid w:val="00AE26EA"/>
    <w:rsid w:val="00AF6795"/>
    <w:rsid w:val="00AF69CF"/>
    <w:rsid w:val="00B1168D"/>
    <w:rsid w:val="00B13707"/>
    <w:rsid w:val="00B2778D"/>
    <w:rsid w:val="00B35464"/>
    <w:rsid w:val="00B42393"/>
    <w:rsid w:val="00B42FE2"/>
    <w:rsid w:val="00B454B7"/>
    <w:rsid w:val="00B56EE1"/>
    <w:rsid w:val="00B62975"/>
    <w:rsid w:val="00B63F6E"/>
    <w:rsid w:val="00B7105A"/>
    <w:rsid w:val="00B94611"/>
    <w:rsid w:val="00BA6771"/>
    <w:rsid w:val="00C12ADE"/>
    <w:rsid w:val="00C143E8"/>
    <w:rsid w:val="00C2791A"/>
    <w:rsid w:val="00C6672F"/>
    <w:rsid w:val="00C97A91"/>
    <w:rsid w:val="00D02CFA"/>
    <w:rsid w:val="00D07863"/>
    <w:rsid w:val="00D13A77"/>
    <w:rsid w:val="00D13F5C"/>
    <w:rsid w:val="00D22296"/>
    <w:rsid w:val="00D34354"/>
    <w:rsid w:val="00D35BEF"/>
    <w:rsid w:val="00D72D77"/>
    <w:rsid w:val="00D737B3"/>
    <w:rsid w:val="00D75310"/>
    <w:rsid w:val="00D8161E"/>
    <w:rsid w:val="00DA061F"/>
    <w:rsid w:val="00DA54F0"/>
    <w:rsid w:val="00DA7325"/>
    <w:rsid w:val="00DB0E6B"/>
    <w:rsid w:val="00DB3D7C"/>
    <w:rsid w:val="00DE2AAE"/>
    <w:rsid w:val="00E1283E"/>
    <w:rsid w:val="00E2702E"/>
    <w:rsid w:val="00E554E8"/>
    <w:rsid w:val="00E92D40"/>
    <w:rsid w:val="00E955C9"/>
    <w:rsid w:val="00EC53AD"/>
    <w:rsid w:val="00EF3248"/>
    <w:rsid w:val="00EF7D65"/>
    <w:rsid w:val="00F00B2E"/>
    <w:rsid w:val="00F10998"/>
    <w:rsid w:val="00F571CA"/>
    <w:rsid w:val="00F6326B"/>
    <w:rsid w:val="00F774A1"/>
    <w:rsid w:val="00F94A1D"/>
    <w:rsid w:val="00FA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695AF04-8B24-465F-BA04-43A12B9A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SimSu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sid w:val="001D5854"/>
    <w:rPr>
      <w:sz w:val="24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basedOn w:val="BodyText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paragraph" w:styleId="NormalWeb">
    <w:name w:val="Normal (Web)"/>
    <w:basedOn w:val="Normal"/>
    <w:rsid w:val="006E3ECD"/>
    <w:rPr>
      <w:rFonts w:ascii="Times New Roman" w:hAnsi="Times New Roman"/>
      <w:szCs w:val="24"/>
    </w:rPr>
  </w:style>
  <w:style w:type="character" w:customStyle="1" w:styleId="HeaderChar">
    <w:name w:val="Header Char"/>
    <w:link w:val="Header"/>
    <w:uiPriority w:val="99"/>
    <w:rsid w:val="001B7801"/>
    <w:rPr>
      <w:rFonts w:ascii="Times New Roman" w:hAnsi="Times New Roman"/>
      <w:sz w:val="24"/>
    </w:rPr>
  </w:style>
  <w:style w:type="character" w:styleId="CommentReference">
    <w:name w:val="annotation reference"/>
    <w:rsid w:val="005859A8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59A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59A8"/>
  </w:style>
  <w:style w:type="paragraph" w:styleId="CommentSubject">
    <w:name w:val="annotation subject"/>
    <w:basedOn w:val="CommentText"/>
    <w:next w:val="CommentText"/>
    <w:link w:val="CommentSubjectChar"/>
    <w:rsid w:val="005859A8"/>
    <w:rPr>
      <w:b/>
      <w:bCs/>
    </w:rPr>
  </w:style>
  <w:style w:type="character" w:customStyle="1" w:styleId="CommentSubjectChar">
    <w:name w:val="Comment Subject Char"/>
    <w:link w:val="CommentSubject"/>
    <w:rsid w:val="005859A8"/>
    <w:rPr>
      <w:b/>
      <w:bCs/>
    </w:rPr>
  </w:style>
  <w:style w:type="paragraph" w:styleId="BalloonText">
    <w:name w:val="Balloon Text"/>
    <w:basedOn w:val="Normal"/>
    <w:link w:val="BalloonTextChar"/>
    <w:rsid w:val="00585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859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F324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1drv.ms/f/s!AsOHJXBOQfPimyCoVQcmXiOogRV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amoksvo\Application%20Data\Microsoft\Templates\APA%20paper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FF648D8DE93C4A8F86CC728596F3FF" ma:contentTypeVersion="" ma:contentTypeDescription="Create a new document." ma:contentTypeScope="" ma:versionID="d23da465b213a299be869ce2d38252ba">
  <xsd:schema xmlns:xsd="http://www.w3.org/2001/XMLSchema" xmlns:xs="http://www.w3.org/2001/XMLSchema" xmlns:p="http://schemas.microsoft.com/office/2006/metadata/properties" xmlns:ns2="ef792088-9b65-4ee6-96f8-f984d34f3ef2" targetNamespace="http://schemas.microsoft.com/office/2006/metadata/properties" ma:root="true" ma:fieldsID="7a8930fd9442fd84188147ca46074472" ns2:_="">
    <xsd:import namespace="ef792088-9b65-4ee6-96f8-f984d34f3ef2"/>
    <xsd:element name="properties">
      <xsd:complexType>
        <xsd:sequence>
          <xsd:element name="documentManagement">
            <xsd:complexType>
              <xsd:all>
                <xsd:element ref="ns2:Relevance"/>
                <xsd:element ref="ns2:Functional_x0020_Area"/>
                <xsd:element ref="ns2:Primary_x0020_Data_x0020_Type"/>
                <xsd:element ref="ns2:Related_x0020_Product" minOccurs="0"/>
                <xsd:element ref="ns2:External_x0020_Use_x003f_" minOccurs="0"/>
                <xsd:element ref="ns2:SL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92088-9b65-4ee6-96f8-f984d34f3ef2" elementFormDefault="qualified">
    <xsd:import namespace="http://schemas.microsoft.com/office/2006/documentManagement/types"/>
    <xsd:import namespace="http://schemas.microsoft.com/office/infopath/2007/PartnerControls"/>
    <xsd:element name="Relevance" ma:index="2" ma:displayName="Relevance" ma:default="Archive - Irregular Use" ma:format="Dropdown" ma:internalName="Relevance">
      <xsd:simpleType>
        <xsd:restriction base="dms:Choice">
          <xsd:enumeration value="Active - Regular Use"/>
          <xsd:enumeration value="Archive - Irregular Use"/>
          <xsd:enumeration value="Deep Archive - Artifact"/>
        </xsd:restriction>
      </xsd:simpleType>
    </xsd:element>
    <xsd:element name="Functional_x0020_Area" ma:index="3" ma:displayName="Functional Area" ma:default="Synchronous Services (Tutoring/LL)" ma:format="Dropdown" ma:internalName="Functional_x0020_Area">
      <xsd:simpleType>
        <xsd:restriction base="dms:Choice">
          <xsd:enumeration value="CME (On eCampus)"/>
          <xsd:enumeration value="CWE (On eCampus)"/>
          <xsd:enumeration value="Employee/Team Development (Internal)"/>
          <xsd:enumeration value="PhoenixConnect (Communities)"/>
          <xsd:enumeration value="Promotion/Marketing (PPT, Flyers, etc.)"/>
          <xsd:enumeration value="Synchronous Services (Tutoring/LL)"/>
        </xsd:restriction>
      </xsd:simpleType>
    </xsd:element>
    <xsd:element name="Primary_x0020_Data_x0020_Type" ma:index="4" ma:displayName="Data Type" ma:default="Process Guide" ma:format="Dropdown" ma:internalName="Primary_x0020_Data_x0020_Type">
      <xsd:simpleType>
        <xsd:restriction base="dms:Choice">
          <xsd:enumeration value="Agreement/Policy Statement"/>
          <xsd:enumeration value="Analytics"/>
          <xsd:enumeration value="Blank Form"/>
          <xsd:enumeration value="Completed Evaluations"/>
          <xsd:enumeration value="Draft (Working Copy)"/>
          <xsd:enumeration value="Email"/>
          <xsd:enumeration value="Flyer"/>
          <xsd:enumeration value="Image"/>
          <xsd:enumeration value="List"/>
          <xsd:enumeration value="Meeting Agenda"/>
          <xsd:enumeration value="Payroll Resource"/>
          <xsd:enumeration value="Presentation"/>
          <xsd:enumeration value="Process Guide"/>
          <xsd:enumeration value="Report (Narrative)"/>
          <xsd:enumeration value="Schedule"/>
          <xsd:enumeration value="Signed Tutor Contracts"/>
          <xsd:enumeration value="Student Resource"/>
          <xsd:enumeration value="Tutor Evaluation Resource"/>
          <xsd:enumeration value="Tutor Onboarding Resource"/>
        </xsd:restriction>
      </xsd:simpleType>
    </xsd:element>
    <xsd:element name="Related_x0020_Product" ma:index="5" nillable="true" ma:displayName="Related Product" ma:default="Blank" ma:description="Optional - Use &quot;Blank&quot; if there is no clear choice" ma:format="Dropdown" ma:internalName="Related_x0020_Product">
      <xsd:simpleType>
        <xsd:restriction base="dms:Choice">
          <xsd:enumeration value="AMP"/>
          <xsd:enumeration value="Appointment.com"/>
          <xsd:enumeration value="Blank"/>
          <xsd:enumeration value="Doctoral Writing Resources"/>
          <xsd:enumeration value="Grammar Guides"/>
          <xsd:enumeration value="Live Labs"/>
          <xsd:enumeration value="Math Help"/>
          <xsd:enumeration value="MML"/>
          <xsd:enumeration value="Net Tutors"/>
          <xsd:enumeration value="Plagiarism Checker"/>
          <xsd:enumeration value="RiverPoint Writer"/>
          <xsd:enumeration value="Sample/Template Papers"/>
          <xsd:enumeration value="Step by Step"/>
          <xsd:enumeration value="Thesis Generator"/>
          <xsd:enumeration value="Tutor.com"/>
          <xsd:enumeration value="Tutorials and Guides"/>
          <xsd:enumeration value="WritePoint/Grammarly"/>
          <xsd:enumeration value="Writing Help"/>
        </xsd:restriction>
      </xsd:simpleType>
    </xsd:element>
    <xsd:element name="External_x0020_Use_x003f_" ma:index="6" nillable="true" ma:displayName="External Use?" ma:default="0" ma:description="Examples - OK for General faculty, Students, Counselors, etc." ma:internalName="External_x0020_Use_x003f_">
      <xsd:simpleType>
        <xsd:restriction base="dms:Boolean"/>
      </xsd:simpleType>
    </xsd:element>
    <xsd:element name="SLA" ma:index="7" nillable="true" ma:displayName="SLA" ma:default="0" ma:description="Check only if this document supports SLA" ma:internalName="SLA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F206C-0A88-42FD-8C0B-4B12E9713D9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f792088-9b65-4ee6-96f8-f984d34f3ef2"/>
  </ds:schemaRefs>
</ds:datastoreItem>
</file>

<file path=customXml/itemProps2.xml><?xml version="1.0" encoding="utf-8"?>
<ds:datastoreItem xmlns:ds="http://schemas.openxmlformats.org/officeDocument/2006/customXml" ds:itemID="{1E29FF41-87CC-43C5-AF89-971BE9F9BE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C9B40-D07B-4D63-BC0E-B438F47F03C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652A92D-9203-4A0D-8B81-A43D9CB19B5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format.dot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Group, Inc.</Company>
  <LinksUpToDate>false</LinksUpToDate>
  <CharactersWithSpaces>117</CharactersWithSpaces>
  <SharedDoc>false</SharedDoc>
  <HLinks>
    <vt:vector size="6" baseType="variant">
      <vt:variant>
        <vt:i4>5439569</vt:i4>
      </vt:variant>
      <vt:variant>
        <vt:i4>0</vt:i4>
      </vt:variant>
      <vt:variant>
        <vt:i4>0</vt:i4>
      </vt:variant>
      <vt:variant>
        <vt:i4>5</vt:i4>
      </vt:variant>
      <vt:variant>
        <vt:lpwstr>https://1drv.ms/f/s!AsOHJXBOQfPimyCoVQcmXiOogRVa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Group</dc:creator>
  <cp:keywords/>
  <cp:lastModifiedBy>Good God</cp:lastModifiedBy>
  <cp:revision>2</cp:revision>
  <cp:lastPrinted>2002-05-11T20:16:00Z</cp:lastPrinted>
  <dcterms:created xsi:type="dcterms:W3CDTF">2019-11-24T14:30:00Z</dcterms:created>
  <dcterms:modified xsi:type="dcterms:W3CDTF">2019-11-24T14:30:00Z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  <property fmtid="{D5CDD505-2E9C-101B-9397-08002B2CF9AE}" pid="3" name="Relevance">
    <vt:lpwstr>Archive - Irregular Use</vt:lpwstr>
  </property>
  <property fmtid="{D5CDD505-2E9C-101B-9397-08002B2CF9AE}" pid="4" name="Related Product">
    <vt:lpwstr>Tutorials and Guides</vt:lpwstr>
  </property>
  <property fmtid="{D5CDD505-2E9C-101B-9397-08002B2CF9AE}" pid="5" name="Primary Data Type">
    <vt:lpwstr>Student Resource</vt:lpwstr>
  </property>
  <property fmtid="{D5CDD505-2E9C-101B-9397-08002B2CF9AE}" pid="6" name="SLA">
    <vt:lpwstr>0</vt:lpwstr>
  </property>
  <property fmtid="{D5CDD505-2E9C-101B-9397-08002B2CF9AE}" pid="7" name="External Use?">
    <vt:lpwstr>1</vt:lpwstr>
  </property>
  <property fmtid="{D5CDD505-2E9C-101B-9397-08002B2CF9AE}" pid="8" name="Functional Area">
    <vt:lpwstr>CWE (On eCampus)</vt:lpwstr>
  </property>
</Properties>
</file>